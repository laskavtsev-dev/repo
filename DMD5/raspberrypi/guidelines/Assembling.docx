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64AB" w14:textId="38805C62" w:rsidR="00993D65" w:rsidRPr="00993D65" w:rsidRDefault="00993D65" w:rsidP="00993D65">
      <w:pPr>
        <w:pStyle w:val="1"/>
      </w:pPr>
      <w:r w:rsidRPr="00993D65">
        <w:t>Підготовка комп’ютерного модуля до роботи</w:t>
      </w:r>
    </w:p>
    <w:p w14:paraId="2F64F032" w14:textId="4E5F8AC6" w:rsidR="00993D65" w:rsidRPr="00993D65" w:rsidRDefault="00993D65" w:rsidP="00993D65"/>
    <w:p w14:paraId="7AD440BC" w14:textId="77777777" w:rsidR="00993D65" w:rsidRPr="00993D65" w:rsidRDefault="00993D65" w:rsidP="00993D65">
      <w:proofErr w:type="spellStart"/>
      <w:r w:rsidRPr="00993D65">
        <w:t>Мікросервіс</w:t>
      </w:r>
      <w:proofErr w:type="spellEnd"/>
      <w:r w:rsidRPr="00993D65">
        <w:t xml:space="preserve">, що забезпечує роботу інформаційного табло виконується на апаратній базі </w:t>
      </w:r>
      <w:proofErr w:type="spellStart"/>
      <w:r w:rsidRPr="00993D65">
        <w:t>одноплатного</w:t>
      </w:r>
      <w:proofErr w:type="spellEnd"/>
      <w:r w:rsidRPr="00993D65">
        <w:t xml:space="preserve"> комп’ютера </w:t>
      </w:r>
      <w:proofErr w:type="spellStart"/>
      <w:r w:rsidRPr="00993D65">
        <w:rPr>
          <w:b/>
          <w:i/>
        </w:rPr>
        <w:t>Raspberry</w:t>
      </w:r>
      <w:proofErr w:type="spellEnd"/>
      <w:r w:rsidRPr="00993D65">
        <w:rPr>
          <w:b/>
          <w:i/>
        </w:rPr>
        <w:t xml:space="preserve"> Pi4 </w:t>
      </w:r>
      <w:proofErr w:type="spellStart"/>
      <w:r w:rsidRPr="00993D65">
        <w:rPr>
          <w:b/>
          <w:i/>
        </w:rPr>
        <w:t>Model</w:t>
      </w:r>
      <w:proofErr w:type="spellEnd"/>
      <w:r w:rsidRPr="00993D65">
        <w:rPr>
          <w:b/>
          <w:i/>
        </w:rPr>
        <w:t xml:space="preserve"> B</w:t>
      </w:r>
      <w:r w:rsidRPr="00993D65">
        <w:t xml:space="preserve">. </w:t>
      </w:r>
    </w:p>
    <w:p w14:paraId="425BBB40" w14:textId="1B9C3985" w:rsidR="00993D65" w:rsidRPr="00993D65" w:rsidRDefault="00993D65" w:rsidP="00993D65">
      <w:proofErr w:type="spellStart"/>
      <w:r w:rsidRPr="00993D65">
        <w:t>Мікросервіс</w:t>
      </w:r>
      <w:proofErr w:type="spellEnd"/>
      <w:r w:rsidRPr="00993D65">
        <w:t xml:space="preserve"> реалізований в якості </w:t>
      </w:r>
      <w:proofErr w:type="spellStart"/>
      <w:r w:rsidRPr="00993D65">
        <w:t>скрипта</w:t>
      </w:r>
      <w:proofErr w:type="spellEnd"/>
      <w:r w:rsidRPr="00993D65">
        <w:t xml:space="preserve">, що написаний на мові </w:t>
      </w:r>
      <w:proofErr w:type="spellStart"/>
      <w:r w:rsidRPr="00993D65">
        <w:t>Python</w:t>
      </w:r>
      <w:proofErr w:type="spellEnd"/>
      <w:r w:rsidRPr="00993D65">
        <w:t xml:space="preserve">. </w:t>
      </w:r>
    </w:p>
    <w:p w14:paraId="3A1D88AC" w14:textId="664B4F38" w:rsidR="00993D65" w:rsidRPr="00993D65" w:rsidRDefault="00993D65" w:rsidP="00993D65">
      <w:r w:rsidRPr="00993D65">
        <w:t xml:space="preserve">API </w:t>
      </w:r>
      <w:proofErr w:type="spellStart"/>
      <w:r w:rsidRPr="00993D65">
        <w:t>мікросервісу</w:t>
      </w:r>
      <w:proofErr w:type="spellEnd"/>
      <w:r w:rsidRPr="00993D65">
        <w:t xml:space="preserve"> забезпечує популярна веб-платформа </w:t>
      </w:r>
      <w:proofErr w:type="spellStart"/>
      <w:r w:rsidRPr="00993D65">
        <w:t>FastAPI</w:t>
      </w:r>
      <w:proofErr w:type="spellEnd"/>
      <w:r w:rsidRPr="00993D65">
        <w:t xml:space="preserve">, себто наш </w:t>
      </w:r>
      <w:proofErr w:type="spellStart"/>
      <w:r w:rsidRPr="00993D65">
        <w:t>мікросервіс</w:t>
      </w:r>
      <w:proofErr w:type="spellEnd"/>
      <w:r w:rsidRPr="00993D65">
        <w:t xml:space="preserve"> працює в якості застосунку </w:t>
      </w:r>
      <w:proofErr w:type="spellStart"/>
      <w:r w:rsidRPr="00993D65">
        <w:t>FastAPI</w:t>
      </w:r>
      <w:proofErr w:type="spellEnd"/>
      <w:r w:rsidRPr="00993D65">
        <w:t xml:space="preserve">. Для запуску такого застосунку необхідний програмний веб-сервер, що підтримує протокол ASGI </w:t>
      </w:r>
      <w:r w:rsidRPr="00993D65">
        <w:rPr>
          <w:i/>
        </w:rPr>
        <w:t>(</w:t>
      </w:r>
      <w:proofErr w:type="spellStart"/>
      <w:r w:rsidRPr="00993D65">
        <w:rPr>
          <w:i/>
        </w:rPr>
        <w:t>Asynchronous</w:t>
      </w:r>
      <w:proofErr w:type="spellEnd"/>
      <w:r w:rsidRPr="00993D65">
        <w:rPr>
          <w:i/>
        </w:rPr>
        <w:t xml:space="preserve"> Server </w:t>
      </w:r>
      <w:proofErr w:type="spellStart"/>
      <w:r w:rsidRPr="00993D65">
        <w:rPr>
          <w:i/>
        </w:rPr>
        <w:t>Gateway</w:t>
      </w:r>
      <w:proofErr w:type="spellEnd"/>
      <w:r w:rsidRPr="00993D65">
        <w:rPr>
          <w:i/>
        </w:rPr>
        <w:t xml:space="preserve"> </w:t>
      </w:r>
      <w:proofErr w:type="spellStart"/>
      <w:r w:rsidRPr="00993D65">
        <w:rPr>
          <w:i/>
        </w:rPr>
        <w:t>Interface</w:t>
      </w:r>
      <w:proofErr w:type="spellEnd"/>
      <w:r w:rsidRPr="00993D65">
        <w:rPr>
          <w:i/>
        </w:rPr>
        <w:t>)</w:t>
      </w:r>
      <w:r w:rsidRPr="00993D65">
        <w:t xml:space="preserve">. Таким сервером виступає </w:t>
      </w:r>
      <w:proofErr w:type="spellStart"/>
      <w:r w:rsidRPr="00993D65">
        <w:t>uvicorn</w:t>
      </w:r>
      <w:proofErr w:type="spellEnd"/>
      <w:r w:rsidRPr="00993D65">
        <w:t>.</w:t>
      </w:r>
    </w:p>
    <w:p w14:paraId="1F222400" w14:textId="7959EA7F" w:rsidR="00993D65" w:rsidRPr="00993D65" w:rsidRDefault="00993D65" w:rsidP="00993D65">
      <w:r w:rsidRPr="00993D65">
        <w:t xml:space="preserve">У підсумку, для запуску </w:t>
      </w:r>
      <w:proofErr w:type="spellStart"/>
      <w:r w:rsidRPr="00993D65">
        <w:t>мікросервісу</w:t>
      </w:r>
      <w:proofErr w:type="spellEnd"/>
      <w:r w:rsidRPr="00993D65">
        <w:t xml:space="preserve"> нам потрібні наступні програмні компоненти:</w:t>
      </w:r>
    </w:p>
    <w:p w14:paraId="0985FA28" w14:textId="391CA423" w:rsidR="00993D65" w:rsidRPr="00993D65" w:rsidRDefault="00993D65" w:rsidP="00993D65">
      <w:pPr>
        <w:pStyle w:val="a7"/>
        <w:numPr>
          <w:ilvl w:val="0"/>
          <w:numId w:val="2"/>
        </w:numPr>
      </w:pPr>
      <w:r w:rsidRPr="00993D65">
        <w:t xml:space="preserve">Операційна система, сумісна з комп’ютером, що використовується. Докладна інструкція з розгортання операційної системи для </w:t>
      </w:r>
      <w:proofErr w:type="spellStart"/>
      <w:r w:rsidRPr="00993D65">
        <w:rPr>
          <w:b/>
          <w:i/>
        </w:rPr>
        <w:t>Raspberry</w:t>
      </w:r>
      <w:proofErr w:type="spellEnd"/>
      <w:r w:rsidRPr="00993D65">
        <w:rPr>
          <w:b/>
          <w:i/>
        </w:rPr>
        <w:t xml:space="preserve"> Pi4 </w:t>
      </w:r>
      <w:proofErr w:type="spellStart"/>
      <w:r w:rsidRPr="00993D65">
        <w:rPr>
          <w:b/>
          <w:i/>
        </w:rPr>
        <w:t>Model</w:t>
      </w:r>
      <w:proofErr w:type="spellEnd"/>
      <w:r w:rsidRPr="00993D65">
        <w:rPr>
          <w:b/>
          <w:i/>
        </w:rPr>
        <w:t xml:space="preserve"> B</w:t>
      </w:r>
      <w:r w:rsidRPr="00993D65">
        <w:rPr>
          <w:b/>
          <w:i/>
        </w:rPr>
        <w:t xml:space="preserve"> </w:t>
      </w:r>
      <w:r w:rsidRPr="00993D65">
        <w:t xml:space="preserve">знаходиться за посиланням: </w:t>
      </w:r>
      <w:hyperlink r:id="rId7" w:history="1">
        <w:r w:rsidRPr="00993D65">
          <w:rPr>
            <w:rStyle w:val="a8"/>
          </w:rPr>
          <w:t>https://www.raspberrypi.com/documentation/computers/getting-started.html</w:t>
        </w:r>
      </w:hyperlink>
    </w:p>
    <w:p w14:paraId="2EED3854" w14:textId="2AB5E2E2" w:rsidR="00993D65" w:rsidRPr="00993D65" w:rsidRDefault="00993D65" w:rsidP="00993D65">
      <w:pPr>
        <w:pStyle w:val="a7"/>
        <w:numPr>
          <w:ilvl w:val="0"/>
          <w:numId w:val="2"/>
        </w:numPr>
      </w:pPr>
      <w:r w:rsidRPr="00993D65">
        <w:t>Пакет python3</w:t>
      </w:r>
    </w:p>
    <w:p w14:paraId="1ECDC61B" w14:textId="38033D5A" w:rsidR="00993D65" w:rsidRPr="00993D65" w:rsidRDefault="00993D65" w:rsidP="00993D65">
      <w:pPr>
        <w:pStyle w:val="a7"/>
        <w:numPr>
          <w:ilvl w:val="0"/>
          <w:numId w:val="2"/>
        </w:numPr>
      </w:pPr>
      <w:r>
        <w:rPr>
          <w:lang w:val="en-US"/>
        </w:rPr>
        <w:t>ASGI-</w:t>
      </w:r>
      <w:r>
        <w:rPr>
          <w:lang w:val="ru-RU"/>
        </w:rPr>
        <w:t>сервер</w:t>
      </w:r>
      <w:r w:rsidRPr="00993D65">
        <w:t xml:space="preserve"> </w:t>
      </w:r>
      <w:proofErr w:type="spellStart"/>
      <w:r w:rsidRPr="00993D65">
        <w:t>uvicorn</w:t>
      </w:r>
      <w:proofErr w:type="spellEnd"/>
      <w:r w:rsidRPr="00993D65">
        <w:t xml:space="preserve"> (достатньо конфігурації Standard)</w:t>
      </w:r>
    </w:p>
    <w:p w14:paraId="3C0513B8" w14:textId="0CD65EDE" w:rsidR="00993D65" w:rsidRDefault="00993D65" w:rsidP="00993D65">
      <w:r>
        <w:rPr>
          <w:lang w:val="ru-RU"/>
        </w:rPr>
        <w:t>П</w:t>
      </w:r>
      <w:proofErr w:type="spellStart"/>
      <w:r>
        <w:t>ісля</w:t>
      </w:r>
      <w:proofErr w:type="spellEnd"/>
      <w:r>
        <w:t xml:space="preserve"> інсталяції і запуску операційної системи на </w:t>
      </w:r>
      <w:proofErr w:type="spellStart"/>
      <w:r w:rsidRPr="00993D65">
        <w:rPr>
          <w:b/>
          <w:i/>
        </w:rPr>
        <w:t>Raspberry</w:t>
      </w:r>
      <w:proofErr w:type="spellEnd"/>
      <w:r w:rsidRPr="00993D65">
        <w:rPr>
          <w:b/>
          <w:i/>
        </w:rPr>
        <w:t xml:space="preserve"> Pi4 </w:t>
      </w:r>
      <w:proofErr w:type="spellStart"/>
      <w:r w:rsidRPr="00993D65">
        <w:rPr>
          <w:b/>
          <w:i/>
        </w:rPr>
        <w:t>Model</w:t>
      </w:r>
      <w:proofErr w:type="spellEnd"/>
      <w:r w:rsidRPr="00993D65">
        <w:rPr>
          <w:b/>
          <w:i/>
        </w:rPr>
        <w:t xml:space="preserve"> B</w:t>
      </w:r>
      <w:r>
        <w:rPr>
          <w:b/>
          <w:i/>
        </w:rPr>
        <w:t xml:space="preserve"> </w:t>
      </w:r>
      <w:r>
        <w:t>слід запустити термінал, і виконати наступні дії:</w:t>
      </w:r>
    </w:p>
    <w:p w14:paraId="11FEE6C5" w14:textId="0A8C8BCB" w:rsidR="00993D65" w:rsidRDefault="00993D65" w:rsidP="00993D65">
      <w:pPr>
        <w:pStyle w:val="a7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34F146" wp14:editId="57859D03">
                <wp:simplePos x="0" y="0"/>
                <wp:positionH relativeFrom="column">
                  <wp:posOffset>457200</wp:posOffset>
                </wp:positionH>
                <wp:positionV relativeFrom="paragraph">
                  <wp:posOffset>221615</wp:posOffset>
                </wp:positionV>
                <wp:extent cx="5434330" cy="457200"/>
                <wp:effectExtent l="0" t="0" r="13970" b="19050"/>
                <wp:wrapTopAndBottom/>
                <wp:docPr id="1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F953" w14:textId="28A21649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apt update</w:t>
                            </w: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apt -y upgrade</w:t>
                            </w:r>
                          </w:p>
                          <w:p w14:paraId="19749390" w14:textId="360CEB0D" w:rsidR="00993D65" w:rsidRDefault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4F146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36pt;margin-top:17.45pt;width:427.9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" fillcolor="black [3213]">
                <v:textbox>
                  <w:txbxContent>
                    <w:p w14:paraId="29F4F953" w14:textId="28A21649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apt update</w:t>
                      </w: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apt -y upgrade</w:t>
                      </w:r>
                    </w:p>
                    <w:p w14:paraId="19749390" w14:textId="360CEB0D" w:rsidR="00993D65" w:rsidRDefault="00993D65"/>
                  </w:txbxContent>
                </v:textbox>
                <w10:wrap type="topAndBottom"/>
              </v:shape>
            </w:pict>
          </mc:Fallback>
        </mc:AlternateContent>
      </w:r>
      <w:r>
        <w:t xml:space="preserve">Перевірити наявність оновлень і інсталювати </w:t>
      </w:r>
      <w:r w:rsidRPr="00993D65">
        <w:rPr>
          <w:lang w:val="ru-RU"/>
        </w:rPr>
        <w:t>в</w:t>
      </w:r>
      <w:r>
        <w:t>сі знайдені оновлення:</w:t>
      </w:r>
      <w:r>
        <w:br/>
      </w:r>
    </w:p>
    <w:p w14:paraId="0B73CCFA" w14:textId="7245314F" w:rsidR="00993D65" w:rsidRDefault="00993D65" w:rsidP="00993D65">
      <w:pPr>
        <w:pStyle w:val="a7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A593D" wp14:editId="1D18B287">
                <wp:simplePos x="0" y="0"/>
                <wp:positionH relativeFrom="column">
                  <wp:posOffset>457200</wp:posOffset>
                </wp:positionH>
                <wp:positionV relativeFrom="paragraph">
                  <wp:posOffset>417830</wp:posOffset>
                </wp:positionV>
                <wp:extent cx="5434330" cy="422275"/>
                <wp:effectExtent l="0" t="0" r="13970" b="15875"/>
                <wp:wrapTopAndBottom/>
                <wp:docPr id="1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422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710B" w14:textId="07421A6E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apt install python3</w:t>
                            </w: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python </w:t>
                            </w: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-m 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ensurepip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upgrade</w:t>
                            </w:r>
                            <w:proofErr w:type="spellEnd"/>
                          </w:p>
                          <w:p w14:paraId="44D47FB2" w14:textId="5C746FA8" w:rsidR="00993D65" w:rsidRPr="00993D65" w:rsidRDefault="00993D65" w:rsidP="00993D65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</w:p>
                          <w:p w14:paraId="61FCB11B" w14:textId="77777777" w:rsidR="00993D65" w:rsidRPr="00993D65" w:rsidRDefault="00993D65" w:rsidP="00993D6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79C9118" w14:textId="77777777" w:rsidR="00993D65" w:rsidRDefault="00993D65" w:rsidP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593D" id="_x0000_s1027" type="#_x0000_t202" style="position:absolute;left:0;text-align:left;margin-left:36pt;margin-top:32.9pt;width:427.9pt;height:3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" fillcolor="black [3213]">
                <v:textbox>
                  <w:txbxContent>
                    <w:p w14:paraId="0E31710B" w14:textId="07421A6E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apt install python3</w:t>
                      </w: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python </w:t>
                      </w: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-m 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ensurepip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--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upgrade</w:t>
                      </w:r>
                      <w:proofErr w:type="spellEnd"/>
                    </w:p>
                    <w:p w14:paraId="44D47FB2" w14:textId="5C746FA8" w:rsidR="00993D65" w:rsidRPr="00993D65" w:rsidRDefault="00993D65" w:rsidP="00993D65">
                      <w:pPr>
                        <w:pStyle w:val="HTML"/>
                        <w:rPr>
                          <w:lang w:val="en-US"/>
                        </w:rPr>
                      </w:pPr>
                    </w:p>
                    <w:p w14:paraId="61FCB11B" w14:textId="77777777" w:rsidR="00993D65" w:rsidRPr="00993D65" w:rsidRDefault="00993D65" w:rsidP="00993D6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79C9118" w14:textId="77777777" w:rsidR="00993D65" w:rsidRDefault="00993D65" w:rsidP="00993D65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ru-RU"/>
        </w:rPr>
        <w:t xml:space="preserve">Як правило пакет </w:t>
      </w:r>
      <w:r>
        <w:rPr>
          <w:lang w:val="en-US"/>
        </w:rPr>
        <w:t xml:space="preserve">python3 </w:t>
      </w:r>
      <w:r>
        <w:t>інстальований</w:t>
      </w:r>
      <w:r>
        <w:rPr>
          <w:lang w:val="ru-RU"/>
        </w:rPr>
        <w:t xml:space="preserve"> як компонент ОС для </w:t>
      </w:r>
      <w:r>
        <w:rPr>
          <w:lang w:val="en-US"/>
        </w:rPr>
        <w:t xml:space="preserve">Raspberry </w:t>
      </w:r>
      <w:r>
        <w:rPr>
          <w:lang w:val="ru-RU"/>
        </w:rPr>
        <w:t xml:space="preserve">за </w:t>
      </w:r>
      <w:r>
        <w:t>замовчуванням, проте про всяк випадок виконуємо наступні команди:</w:t>
      </w:r>
      <w:r>
        <w:br/>
      </w:r>
    </w:p>
    <w:p w14:paraId="3FA30F9E" w14:textId="255ECC0A" w:rsidR="00993D65" w:rsidRDefault="00993D65" w:rsidP="00993D65">
      <w:pPr>
        <w:pStyle w:val="a7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A21C3" wp14:editId="16BB29F8">
                <wp:simplePos x="0" y="0"/>
                <wp:positionH relativeFrom="column">
                  <wp:posOffset>465826</wp:posOffset>
                </wp:positionH>
                <wp:positionV relativeFrom="paragraph">
                  <wp:posOffset>214414</wp:posOffset>
                </wp:positionV>
                <wp:extent cx="5434330" cy="275590"/>
                <wp:effectExtent l="0" t="0" r="13970" b="10160"/>
                <wp:wrapTopAndBottom/>
                <wp:docPr id="1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275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221AF" w14:textId="36E3401B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pip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install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uvicorn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standard</w:t>
                            </w:r>
                            <w:proofErr w:type="spellEnd"/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]'</w:t>
                            </w:r>
                          </w:p>
                          <w:p w14:paraId="7DA30612" w14:textId="77777777" w:rsidR="00993D65" w:rsidRDefault="00993D65" w:rsidP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A21C3" id="_x0000_s1028" type="#_x0000_t202" style="position:absolute;left:0;text-align:left;margin-left:36.7pt;margin-top:16.9pt;width:427.9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" fillcolor="black [3213]">
                <v:textbox>
                  <w:txbxContent>
                    <w:p w14:paraId="271221AF" w14:textId="36E3401B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pip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install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'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uvicorn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standard</w:t>
                      </w:r>
                      <w:proofErr w:type="spellEnd"/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]'</w:t>
                      </w:r>
                    </w:p>
                    <w:p w14:paraId="7DA30612" w14:textId="77777777" w:rsidR="00993D65" w:rsidRDefault="00993D65" w:rsidP="00993D65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r>
        <w:t xml:space="preserve">інсталюємо </w:t>
      </w:r>
      <w:proofErr w:type="spellStart"/>
      <w:r w:rsidRPr="00993D65">
        <w:t>uvicorn</w:t>
      </w:r>
      <w:proofErr w:type="spellEnd"/>
      <w:r>
        <w:t xml:space="preserve">.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</w:t>
      </w:r>
      <w:r>
        <w:t>інсталюється разом із ним:</w:t>
      </w:r>
      <w:r>
        <w:br/>
      </w:r>
    </w:p>
    <w:p w14:paraId="72269D82" w14:textId="77777777" w:rsidR="00993D65" w:rsidRPr="00993D65" w:rsidRDefault="00993D65" w:rsidP="00993D65">
      <w:pPr>
        <w:pStyle w:val="a7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F92CC" wp14:editId="7CA56263">
                <wp:simplePos x="0" y="0"/>
                <wp:positionH relativeFrom="column">
                  <wp:posOffset>456565</wp:posOffset>
                </wp:positionH>
                <wp:positionV relativeFrom="paragraph">
                  <wp:posOffset>194754</wp:posOffset>
                </wp:positionV>
                <wp:extent cx="5434330" cy="275590"/>
                <wp:effectExtent l="0" t="0" r="13970" b="10160"/>
                <wp:wrapTopAndBottom/>
                <wp:docPr id="1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275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8E8F" w14:textId="588C2F0A" w:rsidR="00993D65" w:rsidRPr="00993D65" w:rsidRDefault="00993D65" w:rsidP="00993D6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D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pydantic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smbus</w:t>
                            </w:r>
                            <w:proofErr w:type="spellEnd"/>
                          </w:p>
                          <w:p w14:paraId="0D7EE489" w14:textId="77777777" w:rsidR="00993D65" w:rsidRDefault="00993D65" w:rsidP="00993D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F92CC" id="_x0000_s1029" type="#_x0000_t202" style="position:absolute;left:0;text-align:left;margin-left:35.95pt;margin-top:15.35pt;width:427.9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" fillcolor="black [3213]">
                <v:textbox>
                  <w:txbxContent>
                    <w:p w14:paraId="36198E8F" w14:textId="588C2F0A" w:rsidR="00993D65" w:rsidRPr="00993D65" w:rsidRDefault="00993D65" w:rsidP="00993D65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93D6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pydantic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smbus</w:t>
                      </w:r>
                      <w:proofErr w:type="spellEnd"/>
                    </w:p>
                    <w:p w14:paraId="0D7EE489" w14:textId="77777777" w:rsidR="00993D65" w:rsidRDefault="00993D65" w:rsidP="00993D65"/>
                  </w:txbxContent>
                </v:textbox>
                <w10:wrap type="topAndBottom"/>
              </v:shape>
            </w:pict>
          </mc:Fallback>
        </mc:AlternateContent>
      </w:r>
      <w:r>
        <w:t xml:space="preserve">Інсталюємо модулі </w:t>
      </w:r>
      <w:r>
        <w:rPr>
          <w:lang w:val="en-US"/>
        </w:rPr>
        <w:t xml:space="preserve">python,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</w:t>
      </w:r>
      <w:r>
        <w:t>ідні</w:t>
      </w:r>
      <w:proofErr w:type="spellEnd"/>
      <w:r>
        <w:t xml:space="preserve"> для роботи </w:t>
      </w:r>
      <w:proofErr w:type="spellStart"/>
      <w:r>
        <w:t>мікросервісу</w:t>
      </w:r>
      <w:proofErr w:type="spellEnd"/>
      <w:r>
        <w:t>:</w:t>
      </w:r>
      <w:r>
        <w:br/>
      </w:r>
      <w:r w:rsidRPr="00993D65">
        <w:rPr>
          <w:i/>
          <w:lang w:val="ru-RU"/>
        </w:rPr>
        <w:t>При</w:t>
      </w:r>
      <w:r w:rsidRPr="00993D65">
        <w:rPr>
          <w:i/>
        </w:rPr>
        <w:t xml:space="preserve">мітка: в </w:t>
      </w:r>
      <w:proofErr w:type="spellStart"/>
      <w:r w:rsidRPr="00993D65">
        <w:rPr>
          <w:i/>
          <w:lang w:val="ru-RU"/>
        </w:rPr>
        <w:t>найнов</w:t>
      </w:r>
      <w:r w:rsidRPr="00993D65">
        <w:rPr>
          <w:i/>
        </w:rPr>
        <w:t>іших</w:t>
      </w:r>
      <w:proofErr w:type="spellEnd"/>
      <w:r w:rsidRPr="00993D65">
        <w:rPr>
          <w:i/>
        </w:rPr>
        <w:t xml:space="preserve"> версіях </w:t>
      </w:r>
      <w:r w:rsidRPr="00993D65">
        <w:rPr>
          <w:i/>
          <w:lang w:val="en-US"/>
        </w:rPr>
        <w:t xml:space="preserve">python </w:t>
      </w:r>
      <w:r w:rsidRPr="00993D65">
        <w:rPr>
          <w:i/>
          <w:lang w:val="ru-RU"/>
        </w:rPr>
        <w:t>в</w:t>
      </w:r>
      <w:proofErr w:type="spellStart"/>
      <w:r w:rsidRPr="00993D65">
        <w:rPr>
          <w:i/>
        </w:rPr>
        <w:t>ідсутній</w:t>
      </w:r>
      <w:proofErr w:type="spellEnd"/>
      <w:r w:rsidRPr="00993D65">
        <w:rPr>
          <w:i/>
        </w:rPr>
        <w:t xml:space="preserve"> модуль </w:t>
      </w:r>
      <w:proofErr w:type="spellStart"/>
      <w:r w:rsidRPr="00993D65">
        <w:rPr>
          <w:i/>
          <w:lang w:val="en-US"/>
        </w:rPr>
        <w:t>smbus</w:t>
      </w:r>
      <w:proofErr w:type="spellEnd"/>
      <w:r w:rsidRPr="00993D65">
        <w:rPr>
          <w:i/>
          <w:lang w:val="en-US"/>
        </w:rPr>
        <w:t xml:space="preserve">, </w:t>
      </w:r>
      <w:proofErr w:type="spellStart"/>
      <w:r w:rsidRPr="00993D65">
        <w:rPr>
          <w:i/>
          <w:lang w:val="ru-RU"/>
        </w:rPr>
        <w:t>натом</w:t>
      </w:r>
      <w:r w:rsidRPr="00993D65">
        <w:rPr>
          <w:i/>
        </w:rPr>
        <w:t>ість</w:t>
      </w:r>
      <w:proofErr w:type="spellEnd"/>
      <w:r w:rsidRPr="00993D65">
        <w:rPr>
          <w:i/>
        </w:rPr>
        <w:t xml:space="preserve"> його замін</w:t>
      </w:r>
      <w:r w:rsidRPr="00993D65">
        <w:rPr>
          <w:i/>
          <w:lang w:val="ru-RU"/>
        </w:rPr>
        <w:t>я</w:t>
      </w:r>
      <w:r w:rsidRPr="00993D65">
        <w:rPr>
          <w:i/>
        </w:rPr>
        <w:t xml:space="preserve">є </w:t>
      </w:r>
      <w:r w:rsidRPr="00993D65">
        <w:rPr>
          <w:i/>
          <w:lang w:val="en-US"/>
        </w:rPr>
        <w:t>smbus2</w:t>
      </w:r>
    </w:p>
    <w:p w14:paraId="2272EA5E" w14:textId="619A2913" w:rsidR="00993D65" w:rsidRPr="00993D65" w:rsidRDefault="00993D65" w:rsidP="00993D65">
      <w:pPr>
        <w:pStyle w:val="a7"/>
        <w:numPr>
          <w:ilvl w:val="0"/>
          <w:numId w:val="3"/>
        </w:numPr>
      </w:pPr>
      <w:bookmarkStart w:id="0" w:name="_GoBack"/>
      <w:bookmarkEnd w:id="0"/>
      <w:r>
        <w:br/>
      </w:r>
    </w:p>
    <w:p w14:paraId="6B6F576B" w14:textId="34E34CFC" w:rsidR="00993D65" w:rsidRPr="00993D65" w:rsidRDefault="00993D65" w:rsidP="00993D65">
      <w:pPr>
        <w:pStyle w:val="1"/>
      </w:pPr>
      <w:r w:rsidRPr="00993D65">
        <w:br w:type="page"/>
      </w:r>
    </w:p>
    <w:p w14:paraId="2E2E743D" w14:textId="61BB59C2" w:rsidR="00E7272D" w:rsidRPr="00993D65" w:rsidRDefault="00356D0C" w:rsidP="00356D0C">
      <w:pPr>
        <w:pStyle w:val="1"/>
      </w:pPr>
      <w:r w:rsidRPr="00993D65">
        <w:t>Шина I</w:t>
      </w:r>
      <w:r w:rsidRPr="00993D65">
        <w:rPr>
          <w:vertAlign w:val="subscript"/>
        </w:rPr>
        <w:t>2</w:t>
      </w:r>
      <w:r w:rsidRPr="00993D65">
        <w:t>C</w:t>
      </w:r>
    </w:p>
    <w:p w14:paraId="472E0407" w14:textId="77777777" w:rsidR="00356D0C" w:rsidRPr="00993D65" w:rsidRDefault="00356D0C" w:rsidP="00356D0C"/>
    <w:p w14:paraId="4B5D5F67" w14:textId="6629840A" w:rsidR="00356D0C" w:rsidRPr="00993D65" w:rsidRDefault="00356D0C" w:rsidP="00993D65">
      <w:r w:rsidRPr="00993D65">
        <w:t xml:space="preserve">Комп’ютерний модуль </w:t>
      </w:r>
      <w:r w:rsidR="00993D65" w:rsidRPr="00993D65">
        <w:t>передає дані на</w:t>
      </w:r>
      <w:r w:rsidRPr="00993D65">
        <w:t xml:space="preserve"> світлодіод</w:t>
      </w:r>
      <w:r w:rsidR="00993D65" w:rsidRPr="00993D65">
        <w:t>ну</w:t>
      </w:r>
      <w:r w:rsidRPr="00993D65">
        <w:t xml:space="preserve"> панел</w:t>
      </w:r>
      <w:r w:rsidR="00993D65" w:rsidRPr="00993D65">
        <w:t xml:space="preserve">ь </w:t>
      </w:r>
      <w:r w:rsidR="00993D65" w:rsidRPr="00993D65">
        <w:t xml:space="preserve">за посередництвом мікроконтролерів </w:t>
      </w:r>
      <w:proofErr w:type="spellStart"/>
      <w:r w:rsidR="00993D65" w:rsidRPr="00993D65">
        <w:t>Arduino</w:t>
      </w:r>
      <w:proofErr w:type="spellEnd"/>
      <w:r w:rsidRPr="00993D65">
        <w:t xml:space="preserve"> </w:t>
      </w:r>
      <w:r w:rsidR="00993D65" w:rsidRPr="00993D65">
        <w:t xml:space="preserve">через шину </w:t>
      </w:r>
      <w:r w:rsidRPr="00993D65">
        <w:t>I</w:t>
      </w:r>
      <w:r w:rsidRPr="00993D65">
        <w:rPr>
          <w:vertAlign w:val="subscript"/>
        </w:rPr>
        <w:t>2</w:t>
      </w:r>
      <w:r w:rsidRPr="00993D65">
        <w:t xml:space="preserve">C. </w:t>
      </w:r>
      <w:r w:rsidR="00993D65" w:rsidRPr="00993D65">
        <w:br/>
      </w:r>
      <w:r w:rsidRPr="00993D65">
        <w:t>Контакти означеної шини знаходяться серед виводів GPIO</w:t>
      </w:r>
      <w:r w:rsidR="00993D65" w:rsidRPr="00993D65">
        <w:t xml:space="preserve"> комп’ютера</w:t>
      </w:r>
      <w:r w:rsidRPr="00993D65">
        <w:t xml:space="preserve">. </w:t>
      </w:r>
      <w:r w:rsidRPr="00993D65">
        <w:br/>
        <w:t xml:space="preserve">Розташування контактів </w:t>
      </w:r>
      <w:r w:rsidR="00993D65" w:rsidRPr="00993D65">
        <w:t>шин</w:t>
      </w:r>
      <w:r w:rsidR="00993D65" w:rsidRPr="00993D65">
        <w:t>и</w:t>
      </w:r>
      <w:r w:rsidR="00993D65" w:rsidRPr="00993D65">
        <w:t xml:space="preserve"> I</w:t>
      </w:r>
      <w:r w:rsidR="00993D65" w:rsidRPr="00993D65">
        <w:rPr>
          <w:vertAlign w:val="subscript"/>
        </w:rPr>
        <w:t>2</w:t>
      </w:r>
      <w:r w:rsidR="00993D65" w:rsidRPr="00993D65">
        <w:t>C</w:t>
      </w:r>
      <w:r w:rsidR="00993D65" w:rsidRPr="00993D65">
        <w:t xml:space="preserve"> </w:t>
      </w:r>
      <w:r w:rsidRPr="00993D65">
        <w:t xml:space="preserve">на </w:t>
      </w:r>
      <w:r w:rsidRPr="00993D65">
        <w:t>GPIO</w:t>
      </w:r>
      <w:r w:rsidRPr="00993D65">
        <w:t xml:space="preserve"> </w:t>
      </w:r>
      <w:proofErr w:type="spellStart"/>
      <w:r w:rsidRPr="00993D65">
        <w:rPr>
          <w:b/>
          <w:i/>
        </w:rPr>
        <w:t>Raspberry</w:t>
      </w:r>
      <w:proofErr w:type="spellEnd"/>
      <w:r w:rsidRPr="00993D65">
        <w:rPr>
          <w:b/>
          <w:i/>
        </w:rPr>
        <w:t xml:space="preserve"> Pi4 </w:t>
      </w:r>
      <w:proofErr w:type="spellStart"/>
      <w:r w:rsidRPr="00993D65">
        <w:rPr>
          <w:b/>
          <w:i/>
        </w:rPr>
        <w:t>Model</w:t>
      </w:r>
      <w:proofErr w:type="spellEnd"/>
      <w:r w:rsidRPr="00993D65">
        <w:rPr>
          <w:b/>
          <w:i/>
        </w:rPr>
        <w:t xml:space="preserve"> B</w:t>
      </w:r>
      <w:r w:rsidRPr="00993D65">
        <w:t xml:space="preserve"> позначене на малюнку нижче:</w:t>
      </w:r>
    </w:p>
    <w:p w14:paraId="5821CA9B" w14:textId="77777777" w:rsidR="00356D0C" w:rsidRPr="00993D65" w:rsidRDefault="00993D65" w:rsidP="00993D65">
      <w:pPr>
        <w:jc w:val="both"/>
        <w:rPr>
          <w:lang w:val="en-US"/>
        </w:rPr>
      </w:pPr>
      <w:r w:rsidRPr="00993D6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247EA8" wp14:editId="051BBC77">
                <wp:simplePos x="0" y="0"/>
                <wp:positionH relativeFrom="margin">
                  <wp:align>right</wp:align>
                </wp:positionH>
                <wp:positionV relativeFrom="paragraph">
                  <wp:posOffset>4265</wp:posOffset>
                </wp:positionV>
                <wp:extent cx="3290966" cy="3774643"/>
                <wp:effectExtent l="0" t="0" r="0" b="0"/>
                <wp:wrapNone/>
                <wp:docPr id="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966" cy="37746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DE59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>За допомогою спеціального шлейфа, комп’ютерний модуль електрично з’єднаний із платою електроніки табло.</w:t>
                            </w:r>
                          </w:p>
                          <w:p w14:paraId="6E03F2A4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Слід пам’ятати, що у випадку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RPi</w:t>
                            </w:r>
                            <w:proofErr w:type="spellEnd"/>
                            <w:r w:rsidRPr="00993D65">
                              <w:t xml:space="preserve">4, а також багатьох </w:t>
                            </w:r>
                            <w:r>
                              <w:t xml:space="preserve">інших, аналогічних міні-комп’ютерів, передача даних відбувається на низьких рівнях напруги (3,3В), в той час як мікроконтролери </w:t>
                            </w: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r w:rsidRPr="00993D65">
                              <w:t xml:space="preserve"> </w:t>
                            </w:r>
                            <w:proofErr w:type="spellStart"/>
                            <w:r>
                              <w:t>працють</w:t>
                            </w:r>
                            <w:proofErr w:type="spellEnd"/>
                            <w:r>
                              <w:t xml:space="preserve"> на</w:t>
                            </w:r>
                            <w:r w:rsidRPr="00993D65">
                              <w:t xml:space="preserve"> </w:t>
                            </w:r>
                            <w:r>
                              <w:t xml:space="preserve">класичних, </w:t>
                            </w:r>
                            <w:r w:rsidRPr="00993D65">
                              <w:t>5-вольтов</w:t>
                            </w:r>
                            <w:r>
                              <w:t xml:space="preserve">их логічних рівнях. </w:t>
                            </w:r>
                          </w:p>
                          <w:p w14:paraId="28807697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Отже, для коректного і безпечного обміну даними необхідно подбати про узгодження логічних рівнів різних компонентів схеми. </w:t>
                            </w:r>
                          </w:p>
                          <w:p w14:paraId="63523FD1" w14:textId="77777777" w:rsidR="00993D65" w:rsidRPr="00993D65" w:rsidRDefault="00993D65" w:rsidP="00993D65">
                            <w:pPr>
                              <w:jc w:val="both"/>
                            </w:pPr>
                            <w:r>
                              <w:t>Заради цього на платі електроніки табло встановлений двоканальний конвертер логічних рівнів.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7EA8" id="_x0000_s1030" type="#_x0000_t202" style="position:absolute;left:0;text-align:left;margin-left:207.95pt;margin-top:.35pt;width:259.15pt;height:297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" filled="f" stroked="f">
                <v:textbox>
                  <w:txbxContent>
                    <w:p w14:paraId="73E9DE59" w14:textId="77777777" w:rsidR="00993D65" w:rsidRDefault="00993D65" w:rsidP="00993D65">
                      <w:pPr>
                        <w:jc w:val="both"/>
                      </w:pPr>
                      <w:r>
                        <w:t>За допомогою спеціального шлейфа, комп’ютерний модуль електрично з’єднаний із платою електроніки табло.</w:t>
                      </w:r>
                    </w:p>
                    <w:p w14:paraId="6E03F2A4" w14:textId="77777777" w:rsidR="00993D65" w:rsidRDefault="00993D65" w:rsidP="00993D65">
                      <w:pPr>
                        <w:jc w:val="both"/>
                      </w:pPr>
                      <w:r>
                        <w:t xml:space="preserve">Слід пам’ятати, що у випадку </w:t>
                      </w:r>
                      <w:proofErr w:type="spellStart"/>
                      <w:r>
                        <w:rPr>
                          <w:lang w:val="en-US"/>
                        </w:rPr>
                        <w:t>RPi</w:t>
                      </w:r>
                      <w:proofErr w:type="spellEnd"/>
                      <w:r w:rsidRPr="00993D65">
                        <w:t xml:space="preserve">4, а також багатьох </w:t>
                      </w:r>
                      <w:r>
                        <w:t xml:space="preserve">інших, аналогічних міні-комп’ютерів, передача даних відбувається на низьких рівнях напруги (3,3В), в той час як мікроконтролери </w:t>
                      </w:r>
                      <w:r>
                        <w:rPr>
                          <w:lang w:val="en-US"/>
                        </w:rPr>
                        <w:t>Arduino</w:t>
                      </w:r>
                      <w:r w:rsidRPr="00993D65">
                        <w:t xml:space="preserve"> </w:t>
                      </w:r>
                      <w:proofErr w:type="spellStart"/>
                      <w:r>
                        <w:t>працють</w:t>
                      </w:r>
                      <w:proofErr w:type="spellEnd"/>
                      <w:r>
                        <w:t xml:space="preserve"> на</w:t>
                      </w:r>
                      <w:r w:rsidRPr="00993D65">
                        <w:t xml:space="preserve"> </w:t>
                      </w:r>
                      <w:r>
                        <w:t xml:space="preserve">класичних, </w:t>
                      </w:r>
                      <w:r w:rsidRPr="00993D65">
                        <w:t>5-вольтов</w:t>
                      </w:r>
                      <w:r>
                        <w:t xml:space="preserve">их логічних рівнях. </w:t>
                      </w:r>
                    </w:p>
                    <w:p w14:paraId="28807697" w14:textId="77777777" w:rsidR="00993D65" w:rsidRDefault="00993D65" w:rsidP="00993D65">
                      <w:pPr>
                        <w:jc w:val="both"/>
                      </w:pPr>
                      <w:r>
                        <w:t xml:space="preserve">Отже, для коректного і безпечного обміну даними необхідно подбати про узгодження логічних рівнів різних компонентів схеми. </w:t>
                      </w:r>
                    </w:p>
                    <w:p w14:paraId="63523FD1" w14:textId="77777777" w:rsidR="00993D65" w:rsidRPr="00993D65" w:rsidRDefault="00993D65" w:rsidP="00993D65">
                      <w:pPr>
                        <w:jc w:val="both"/>
                      </w:pPr>
                      <w:r>
                        <w:t>Заради цього на платі електроніки табло встановлений двоканальний конвертер логічних рівнів.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19D502" wp14:editId="3E0D74E9">
                <wp:simplePos x="0" y="0"/>
                <wp:positionH relativeFrom="column">
                  <wp:posOffset>2682875</wp:posOffset>
                </wp:positionH>
                <wp:positionV relativeFrom="paragraph">
                  <wp:posOffset>685592</wp:posOffset>
                </wp:positionV>
                <wp:extent cx="670560" cy="271780"/>
                <wp:effectExtent l="0" t="0" r="0" b="0"/>
                <wp:wrapNone/>
                <wp:docPr id="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B04A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D502" id="_x0000_s1031" type="#_x0000_t202" style="position:absolute;left:0;text-align:left;margin-left:211.25pt;margin-top:54pt;width:52.8pt;height:2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" filled="f" stroked="f">
                <v:textbox>
                  <w:txbxContent>
                    <w:p w14:paraId="2C85B04A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4AD78D" wp14:editId="433C0BF2">
                <wp:simplePos x="0" y="0"/>
                <wp:positionH relativeFrom="column">
                  <wp:posOffset>2682875</wp:posOffset>
                </wp:positionH>
                <wp:positionV relativeFrom="paragraph">
                  <wp:posOffset>488671</wp:posOffset>
                </wp:positionV>
                <wp:extent cx="670560" cy="271780"/>
                <wp:effectExtent l="0" t="0" r="0" b="0"/>
                <wp:wrapNone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42DDF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SCL(</w:t>
                            </w:r>
                            <w:proofErr w:type="gramEnd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D78D" id="_x0000_s1032" type="#_x0000_t202" style="position:absolute;left:0;text-align:left;margin-left:211.25pt;margin-top:38.5pt;width:52.8pt;height:2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" filled="f" stroked="f">
                <v:textbox>
                  <w:txbxContent>
                    <w:p w14:paraId="1EA42DDF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SCL(</w:t>
                      </w:r>
                      <w:proofErr w:type="gramEnd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A326F1" wp14:editId="1B19D833">
                <wp:simplePos x="0" y="0"/>
                <wp:positionH relativeFrom="column">
                  <wp:posOffset>2682875</wp:posOffset>
                </wp:positionH>
                <wp:positionV relativeFrom="paragraph">
                  <wp:posOffset>381356</wp:posOffset>
                </wp:positionV>
                <wp:extent cx="727283" cy="271780"/>
                <wp:effectExtent l="0" t="0" r="0" b="0"/>
                <wp:wrapNone/>
                <wp:docPr id="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83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D939F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SDA(</w:t>
                            </w:r>
                            <w:proofErr w:type="gramEnd"/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26F1" id="_x0000_s1033" type="#_x0000_t202" style="position:absolute;left:0;text-align:left;margin-left:211.25pt;margin-top:30.05pt;width:57.25pt;height:2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" filled="f" stroked="f">
                <v:textbox>
                  <w:txbxContent>
                    <w:p w14:paraId="6A2D939F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SDA(</w:t>
                      </w:r>
                      <w:proofErr w:type="gramEnd"/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7DEB0" wp14:editId="7C76EEAF">
                <wp:simplePos x="0" y="0"/>
                <wp:positionH relativeFrom="column">
                  <wp:posOffset>2682875</wp:posOffset>
                </wp:positionH>
                <wp:positionV relativeFrom="paragraph">
                  <wp:posOffset>264160</wp:posOffset>
                </wp:positionV>
                <wp:extent cx="497801" cy="271849"/>
                <wp:effectExtent l="0" t="0" r="0" b="0"/>
                <wp:wrapNone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01" cy="2718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363F" w14:textId="77777777" w:rsidR="00356D0C" w:rsidRPr="00356D0C" w:rsidRDefault="00356D0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+3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,3</w:t>
                            </w:r>
                            <w:r w:rsidRPr="00356D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DEB0" id="_x0000_s1034" type="#_x0000_t202" style="position:absolute;left:0;text-align:left;margin-left:211.25pt;margin-top:20.8pt;width:39.2pt;height:2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" filled="f" stroked="f">
                <v:textbox>
                  <w:txbxContent>
                    <w:p w14:paraId="20A2363F" w14:textId="77777777" w:rsidR="00356D0C" w:rsidRPr="00356D0C" w:rsidRDefault="00356D0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+3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,3</w:t>
                      </w:r>
                      <w:r w:rsidRPr="00356D0C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FAD3A" wp14:editId="63957B6F">
                <wp:simplePos x="0" y="0"/>
                <wp:positionH relativeFrom="column">
                  <wp:posOffset>2182495</wp:posOffset>
                </wp:positionH>
                <wp:positionV relativeFrom="paragraph">
                  <wp:posOffset>781685</wp:posOffset>
                </wp:positionV>
                <wp:extent cx="571500" cy="0"/>
                <wp:effectExtent l="0" t="76200" r="19050" b="9525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966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CF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171.85pt;margin-top:61.55pt;width: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" strokecolor="#960" strokeweight="1.5pt">
                <v:stroke endarrow="block" joinstyle="miter"/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D4AC8" wp14:editId="2B1AC55B">
                <wp:simplePos x="0" y="0"/>
                <wp:positionH relativeFrom="column">
                  <wp:posOffset>2181225</wp:posOffset>
                </wp:positionH>
                <wp:positionV relativeFrom="paragraph">
                  <wp:posOffset>484505</wp:posOffset>
                </wp:positionV>
                <wp:extent cx="571500" cy="0"/>
                <wp:effectExtent l="0" t="76200" r="19050" b="9525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E7628" id="Пряма зі стрілкою 3" o:spid="_x0000_s1026" type="#_x0000_t32" style="position:absolute;margin-left:171.75pt;margin-top:38.15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" strokecolor="#00b0f0" strokeweight="1.5pt">
                <v:stroke endarrow="block" joinstyle="miter"/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200B6" wp14:editId="76B218FC">
                <wp:simplePos x="0" y="0"/>
                <wp:positionH relativeFrom="column">
                  <wp:posOffset>2181225</wp:posOffset>
                </wp:positionH>
                <wp:positionV relativeFrom="paragraph">
                  <wp:posOffset>584200</wp:posOffset>
                </wp:positionV>
                <wp:extent cx="571500" cy="0"/>
                <wp:effectExtent l="0" t="76200" r="19050" b="9525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A0A4" id="Пряма зі стрілкою 4" o:spid="_x0000_s1026" type="#_x0000_t32" style="position:absolute;margin-left:171.75pt;margin-top:46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" strokecolor="yellow" strokeweight="1.5pt">
                <v:stroke endarrow="block" joinstyle="miter"/>
              </v:shape>
            </w:pict>
          </mc:Fallback>
        </mc:AlternateContent>
      </w:r>
      <w:r w:rsidR="00356D0C" w:rsidRPr="00993D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577B4" wp14:editId="1A7E0D7C">
                <wp:simplePos x="0" y="0"/>
                <wp:positionH relativeFrom="column">
                  <wp:posOffset>2181225</wp:posOffset>
                </wp:positionH>
                <wp:positionV relativeFrom="paragraph">
                  <wp:posOffset>383540</wp:posOffset>
                </wp:positionV>
                <wp:extent cx="571500" cy="0"/>
                <wp:effectExtent l="0" t="76200" r="19050" b="9525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25981" id="Пряма зі стрілкою 2" o:spid="_x0000_s1026" type="#_x0000_t32" style="position:absolute;margin-left:171.75pt;margin-top:30.2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" strokecolor="#92d050" strokeweight="1.5pt">
                <v:stroke endarrow="block" joinstyle="miter"/>
              </v:shape>
            </w:pict>
          </mc:Fallback>
        </mc:AlternateContent>
      </w:r>
      <w:r w:rsidR="00356D0C" w:rsidRPr="00993D65">
        <w:rPr>
          <w:noProof/>
        </w:rPr>
        <w:drawing>
          <wp:inline distT="0" distB="0" distL="0" distR="0" wp14:anchorId="70D80065" wp14:editId="2994254B">
            <wp:extent cx="2390775" cy="3586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141" cy="35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947F" w14:textId="77777777" w:rsidR="00993D65" w:rsidRPr="00993D65" w:rsidRDefault="00993D65" w:rsidP="00993D65">
      <w:proofErr w:type="spellStart"/>
      <w:r w:rsidRPr="00993D65">
        <w:t>Диагностика</w:t>
      </w:r>
      <w:proofErr w:type="spellEnd"/>
      <w:r w:rsidRPr="00993D65">
        <w:t xml:space="preserve"> правильності з'єднання модулів системи і їхньої працездатності виконується за допомогою команди: </w:t>
      </w:r>
    </w:p>
    <w:p w14:paraId="315B8D1A" w14:textId="77777777" w:rsidR="00993D65" w:rsidRPr="00993D65" w:rsidRDefault="00993D65" w:rsidP="00993D65">
      <w:pPr>
        <w:jc w:val="center"/>
      </w:pPr>
      <w:r w:rsidRPr="00993D65">
        <w:rPr>
          <w:b/>
        </w:rPr>
        <w:t>i2cdetect -y 1</w:t>
      </w:r>
      <w:r w:rsidRPr="00993D65">
        <w:t xml:space="preserve">, </w:t>
      </w:r>
    </w:p>
    <w:p w14:paraId="2040E46E" w14:textId="77777777" w:rsidR="00993D65" w:rsidRPr="00993D65" w:rsidRDefault="00993D65" w:rsidP="00993D65">
      <w:r w:rsidRPr="00993D65">
        <w:t xml:space="preserve">де цифра 1 є номером обраної шини </w:t>
      </w:r>
      <w:r w:rsidRPr="00993D65">
        <w:t>I</w:t>
      </w:r>
      <w:r w:rsidRPr="00993D65">
        <w:rPr>
          <w:vertAlign w:val="subscript"/>
        </w:rPr>
        <w:t>2</w:t>
      </w:r>
      <w:r w:rsidRPr="00993D65">
        <w:t>C</w:t>
      </w:r>
      <w:r w:rsidRPr="00993D65">
        <w:t xml:space="preserve">, що використовується на пристрої. </w:t>
      </w:r>
    </w:p>
    <w:p w14:paraId="74881C76" w14:textId="77777777" w:rsidR="00993D65" w:rsidRPr="00993D65" w:rsidRDefault="00993D65" w:rsidP="00993D65"/>
    <w:p w14:paraId="24B8C62B" w14:textId="77777777" w:rsidR="00993D65" w:rsidRPr="00993D65" w:rsidRDefault="00993D65" w:rsidP="00993D65">
      <w:r w:rsidRPr="00993D6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A9472A" wp14:editId="721BF6FD">
                <wp:simplePos x="0" y="0"/>
                <wp:positionH relativeFrom="margin">
                  <wp:align>left</wp:align>
                </wp:positionH>
                <wp:positionV relativeFrom="paragraph">
                  <wp:posOffset>480228</wp:posOffset>
                </wp:positionV>
                <wp:extent cx="3045125" cy="2355215"/>
                <wp:effectExtent l="0" t="0" r="0" b="0"/>
                <wp:wrapNone/>
                <wp:docPr id="1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125" cy="235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46EF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Праворуч – типовий вивід цієї команди,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який</w:t>
                            </w:r>
                            <w:proofErr w:type="spellEnd"/>
                            <w:r>
                              <w:t xml:space="preserve"> свідчить: «все ОК»</w:t>
                            </w:r>
                          </w:p>
                          <w:p w14:paraId="47D203C2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Таблиця відображає апаратні адреси пристроїв, присутніх на шині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356D0C">
                              <w:rPr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.</w:t>
                            </w:r>
                          </w:p>
                          <w:p w14:paraId="5EE70783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Так, адреси 08 – 0с </w:t>
                            </w:r>
                            <w:r w:rsidRPr="00993D65">
                              <w:rPr>
                                <w:lang w:val="ru-RU"/>
                              </w:rPr>
                              <w:t xml:space="preserve">– </w:t>
                            </w:r>
                            <w:r>
                              <w:t xml:space="preserve">це </w:t>
                            </w: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контролери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5ти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рядк</w:t>
                            </w:r>
                            <w:r>
                              <w:t>ів</w:t>
                            </w:r>
                            <w:proofErr w:type="spellEnd"/>
                            <w:r>
                              <w:t xml:space="preserve"> табло.</w:t>
                            </w:r>
                          </w:p>
                          <w:p w14:paraId="601804DB" w14:textId="77777777" w:rsidR="00993D65" w:rsidRDefault="00993D65" w:rsidP="00993D65">
                            <w:pPr>
                              <w:jc w:val="both"/>
                            </w:pPr>
                            <w:r>
                              <w:t xml:space="preserve">23 – адреса цифрового датчика освітленості на базі мікросхеми </w:t>
                            </w:r>
                            <w:r w:rsidRPr="00993D65">
                              <w:t>bh1750</w:t>
                            </w:r>
                            <w:r>
                              <w:t>.</w:t>
                            </w:r>
                          </w:p>
                          <w:p w14:paraId="147F1E5A" w14:textId="77777777" w:rsidR="00993D65" w:rsidRPr="00993D65" w:rsidRDefault="00993D65" w:rsidP="00993D6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472A" id="_x0000_s1035" type="#_x0000_t202" style="position:absolute;margin-left:0;margin-top:37.8pt;width:239.75pt;height:185.4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" filled="f" stroked="f">
                <v:textbox>
                  <w:txbxContent>
                    <w:p w14:paraId="407446EF" w14:textId="77777777" w:rsidR="00993D65" w:rsidRDefault="00993D65" w:rsidP="00993D65">
                      <w:pPr>
                        <w:jc w:val="both"/>
                      </w:pPr>
                      <w:r>
                        <w:t xml:space="preserve">Праворуч – типовий вивід цієї команди, </w:t>
                      </w:r>
                      <w:proofErr w:type="spellStart"/>
                      <w:r>
                        <w:rPr>
                          <w:lang w:val="ru-RU"/>
                        </w:rPr>
                        <w:t>який</w:t>
                      </w:r>
                      <w:proofErr w:type="spellEnd"/>
                      <w:r>
                        <w:t xml:space="preserve"> свідчить: «все ОК»</w:t>
                      </w:r>
                    </w:p>
                    <w:p w14:paraId="47D203C2" w14:textId="77777777" w:rsidR="00993D65" w:rsidRDefault="00993D65" w:rsidP="00993D65">
                      <w:pPr>
                        <w:jc w:val="both"/>
                      </w:pPr>
                      <w:r>
                        <w:t xml:space="preserve">Таблиця відображає апаратні адреси пристроїв, присутніх на шині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356D0C">
                        <w:rPr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.</w:t>
                      </w:r>
                    </w:p>
                    <w:p w14:paraId="5EE70783" w14:textId="77777777" w:rsidR="00993D65" w:rsidRDefault="00993D65" w:rsidP="00993D65">
                      <w:pPr>
                        <w:jc w:val="both"/>
                      </w:pPr>
                      <w:r>
                        <w:t xml:space="preserve">Так, адреси 08 – 0с </w:t>
                      </w:r>
                      <w:r w:rsidRPr="00993D65">
                        <w:rPr>
                          <w:lang w:val="ru-RU"/>
                        </w:rPr>
                        <w:t xml:space="preserve">– </w:t>
                      </w:r>
                      <w:r>
                        <w:t xml:space="preserve">це </w:t>
                      </w:r>
                      <w:r>
                        <w:rPr>
                          <w:lang w:val="en-US"/>
                        </w:rPr>
                        <w:t>Arduino</w:t>
                      </w:r>
                      <w:r>
                        <w:rPr>
                          <w:lang w:val="ru-RU"/>
                        </w:rPr>
                        <w:t>-</w:t>
                      </w:r>
                      <w:proofErr w:type="spellStart"/>
                      <w:r>
                        <w:rPr>
                          <w:lang w:val="ru-RU"/>
                        </w:rPr>
                        <w:t>контролери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5ти </w:t>
                      </w:r>
                      <w:proofErr w:type="spellStart"/>
                      <w:r>
                        <w:rPr>
                          <w:lang w:val="ru-RU"/>
                        </w:rPr>
                        <w:t>рядк</w:t>
                      </w:r>
                      <w:r>
                        <w:t>ів</w:t>
                      </w:r>
                      <w:proofErr w:type="spellEnd"/>
                      <w:r>
                        <w:t xml:space="preserve"> табло.</w:t>
                      </w:r>
                    </w:p>
                    <w:p w14:paraId="601804DB" w14:textId="77777777" w:rsidR="00993D65" w:rsidRDefault="00993D65" w:rsidP="00993D65">
                      <w:pPr>
                        <w:jc w:val="both"/>
                      </w:pPr>
                      <w:r>
                        <w:t xml:space="preserve">23 – адреса цифрового датчика освітленості на базі мікросхеми </w:t>
                      </w:r>
                      <w:r w:rsidRPr="00993D65">
                        <w:t>bh1750</w:t>
                      </w:r>
                      <w:r>
                        <w:t>.</w:t>
                      </w:r>
                    </w:p>
                    <w:p w14:paraId="147F1E5A" w14:textId="77777777" w:rsidR="00993D65" w:rsidRPr="00993D65" w:rsidRDefault="00993D65" w:rsidP="00993D65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3D65">
        <w:rPr>
          <w:noProof/>
        </w:rPr>
        <w:drawing>
          <wp:anchor distT="0" distB="0" distL="114300" distR="114300" simplePos="0" relativeHeight="251676672" behindDoc="0" locked="0" layoutInCell="1" allowOverlap="1" wp14:anchorId="38D9C20E" wp14:editId="14F67312">
            <wp:simplePos x="0" y="0"/>
            <wp:positionH relativeFrom="margin">
              <wp:align>right</wp:align>
            </wp:positionH>
            <wp:positionV relativeFrom="paragraph">
              <wp:posOffset>496596</wp:posOffset>
            </wp:positionV>
            <wp:extent cx="3532734" cy="1680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11545" r="4582"/>
                    <a:stretch/>
                  </pic:blipFill>
                  <pic:spPr bwMode="auto">
                    <a:xfrm>
                      <a:off x="0" y="0"/>
                      <a:ext cx="3532734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D65">
        <w:t xml:space="preserve">Для </w:t>
      </w:r>
      <w:proofErr w:type="spellStart"/>
      <w:r w:rsidRPr="00993D65">
        <w:rPr>
          <w:b/>
          <w:i/>
        </w:rPr>
        <w:t>Raspberry</w:t>
      </w:r>
      <w:proofErr w:type="spellEnd"/>
      <w:r w:rsidRPr="00993D65">
        <w:rPr>
          <w:b/>
          <w:i/>
        </w:rPr>
        <w:t xml:space="preserve"> Pi4 </w:t>
      </w:r>
      <w:proofErr w:type="spellStart"/>
      <w:r w:rsidRPr="00993D65">
        <w:rPr>
          <w:b/>
          <w:i/>
        </w:rPr>
        <w:t>Model</w:t>
      </w:r>
      <w:proofErr w:type="spellEnd"/>
      <w:r w:rsidRPr="00993D65">
        <w:rPr>
          <w:b/>
          <w:i/>
        </w:rPr>
        <w:t xml:space="preserve"> B</w:t>
      </w:r>
      <w:r w:rsidRPr="00993D65">
        <w:rPr>
          <w:b/>
          <w:i/>
        </w:rPr>
        <w:t xml:space="preserve"> </w:t>
      </w:r>
      <w:r w:rsidRPr="00993D65">
        <w:t xml:space="preserve">в конфігурації на малюнку зверху це саме </w:t>
      </w:r>
      <w:r w:rsidRPr="00993D65">
        <w:rPr>
          <w:b/>
        </w:rPr>
        <w:t>1</w:t>
      </w:r>
      <w:r w:rsidRPr="00993D65">
        <w:t>. В інших міні-комп’ютерах номер шини може відрізнятися, що обов’язково треба відобразити в коді.</w:t>
      </w:r>
    </w:p>
    <w:sectPr w:rsidR="00993D65" w:rsidRPr="00993D65" w:rsidSect="00993D65">
      <w:headerReference w:type="default" r:id="rId10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243F3" w14:textId="77777777" w:rsidR="00993D65" w:rsidRDefault="00993D65" w:rsidP="00993D65">
      <w:pPr>
        <w:spacing w:after="0" w:line="240" w:lineRule="auto"/>
      </w:pPr>
      <w:r>
        <w:separator/>
      </w:r>
    </w:p>
  </w:endnote>
  <w:endnote w:type="continuationSeparator" w:id="0">
    <w:p w14:paraId="6D414131" w14:textId="77777777" w:rsidR="00993D65" w:rsidRDefault="00993D65" w:rsidP="0099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34DB" w14:textId="77777777" w:rsidR="00993D65" w:rsidRDefault="00993D65" w:rsidP="00993D65">
      <w:pPr>
        <w:spacing w:after="0" w:line="240" w:lineRule="auto"/>
      </w:pPr>
      <w:r>
        <w:separator/>
      </w:r>
    </w:p>
  </w:footnote>
  <w:footnote w:type="continuationSeparator" w:id="0">
    <w:p w14:paraId="245A067C" w14:textId="77777777" w:rsidR="00993D65" w:rsidRDefault="00993D65" w:rsidP="0099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6FE48" w14:textId="77777777" w:rsidR="00993D65" w:rsidRDefault="00993D65">
    <w:pPr>
      <w:pStyle w:val="a3"/>
    </w:pPr>
  </w:p>
  <w:p w14:paraId="4095FBFA" w14:textId="77777777" w:rsidR="00993D65" w:rsidRDefault="00993D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65101"/>
    <w:multiLevelType w:val="hybridMultilevel"/>
    <w:tmpl w:val="9F9824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2701C"/>
    <w:multiLevelType w:val="hybridMultilevel"/>
    <w:tmpl w:val="81E6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92437"/>
    <w:multiLevelType w:val="hybridMultilevel"/>
    <w:tmpl w:val="FAECBD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C"/>
    <w:rsid w:val="00356D0C"/>
    <w:rsid w:val="00993D65"/>
    <w:rsid w:val="00E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652B"/>
  <w15:chartTrackingRefBased/>
  <w15:docId w15:val="{838B08D8-7D4B-409F-877B-D20EDF9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9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93D65"/>
  </w:style>
  <w:style w:type="paragraph" w:styleId="a5">
    <w:name w:val="footer"/>
    <w:basedOn w:val="a"/>
    <w:link w:val="a6"/>
    <w:uiPriority w:val="99"/>
    <w:unhideWhenUsed/>
    <w:rsid w:val="0099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93D65"/>
  </w:style>
  <w:style w:type="paragraph" w:styleId="a7">
    <w:name w:val="List Paragraph"/>
    <w:basedOn w:val="a"/>
    <w:uiPriority w:val="34"/>
    <w:qFormat/>
    <w:rsid w:val="00993D6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93D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3D6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93D6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w">
    <w:name w:val="w"/>
    <w:basedOn w:val="a0"/>
    <w:rsid w:val="0099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computers/getting-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10E556EA.dotm</Template>
  <TotalTime>1478</TotalTime>
  <Pages>2</Pages>
  <Words>1423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Ласкавцев Олександр</dc:creator>
  <cp:keywords/>
  <dc:description/>
  <cp:lastModifiedBy>Ласкавцев Олександр</cp:lastModifiedBy>
  <cp:revision>2</cp:revision>
  <cp:lastPrinted>2024-03-12T16:15:00Z</cp:lastPrinted>
  <dcterms:created xsi:type="dcterms:W3CDTF">2024-03-12T14:45:00Z</dcterms:created>
  <dcterms:modified xsi:type="dcterms:W3CDTF">2024-03-13T15:23:00Z</dcterms:modified>
</cp:coreProperties>
</file>